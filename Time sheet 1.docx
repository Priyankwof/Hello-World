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264"/>
        <w:tblW w:w="248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</w:tblGrid>
      <w:tr w:rsidR="00700C0D" w:rsidTr="00B40940">
        <w:trPr>
          <w:cantSplit/>
          <w:trHeight w:val="1296"/>
        </w:trPr>
        <w:tc>
          <w:tcPr>
            <w:tcW w:w="5376" w:type="dxa"/>
          </w:tcPr>
          <w:p w:rsidR="00700C0D" w:rsidRDefault="00F26BBB" w:rsidP="00B40940">
            <w:pPr>
              <w:pStyle w:val="CompanyName"/>
            </w:pPr>
            <w:r>
              <w:t>NGS INFONET</w:t>
            </w:r>
          </w:p>
        </w:tc>
      </w:tr>
    </w:tbl>
    <w:p w:rsidR="00266F6B" w:rsidRDefault="00266F6B" w:rsidP="00266F6B">
      <w:pPr>
        <w:rPr>
          <w:rFonts w:cs="Arial"/>
        </w:rPr>
      </w:pPr>
      <w:r>
        <w:rPr>
          <w:rFonts w:cs="Arial"/>
        </w:rPr>
        <w:t xml:space="preserve">                  Employee Name: PRIYANK AMBATI     Guide: ABHAY BAKSHI</w:t>
      </w:r>
    </w:p>
    <w:p w:rsidR="00700C0D" w:rsidRDefault="00700C0D">
      <w:pPr>
        <w:rPr>
          <w:rFonts w:cs="Arial"/>
        </w:rPr>
      </w:pPr>
    </w:p>
    <w:p w:rsidR="00700C0D" w:rsidRDefault="00700C0D">
      <w:pPr>
        <w:rPr>
          <w:rFonts w:cs="Arial"/>
        </w:rPr>
      </w:pPr>
    </w:p>
    <w:p w:rsidR="00700C0D" w:rsidRDefault="00A366CF" w:rsidP="00A366CF">
      <w:pPr>
        <w:rPr>
          <w:rFonts w:cs="Arial"/>
        </w:rPr>
      </w:pPr>
      <w:r>
        <w:rPr>
          <w:rFonts w:cs="Arial"/>
        </w:rPr>
        <w:t xml:space="preserve">   </w:t>
      </w:r>
      <w:r>
        <w:rPr>
          <w:rFonts w:cs="Arial"/>
        </w:rPr>
        <w:tab/>
        <w:t xml:space="preserve">  Issue occurred of missing menu entry values in the senior centers which where newly created </w:t>
      </w:r>
    </w:p>
    <w:p w:rsidR="00A366CF" w:rsidRDefault="00A366CF" w:rsidP="00A366CF">
      <w:pPr>
        <w:rPr>
          <w:rFonts w:cs="Arial"/>
        </w:rPr>
      </w:pPr>
    </w:p>
    <w:p w:rsidR="00A366CF" w:rsidRDefault="00A366CF" w:rsidP="00A366CF">
      <w:pPr>
        <w:pStyle w:val="ListParagraph"/>
        <w:numPr>
          <w:ilvl w:val="0"/>
          <w:numId w:val="13"/>
        </w:numPr>
        <w:rPr>
          <w:rFonts w:cs="Arial"/>
        </w:rPr>
      </w:pPr>
      <w:r w:rsidRPr="00A366CF">
        <w:rPr>
          <w:rFonts w:cs="Arial"/>
        </w:rPr>
        <w:t>Info from Priyank, Abhay, Binoy is the cause might be the user using the browser navigation instead of A</w:t>
      </w:r>
      <w:r>
        <w:rPr>
          <w:rFonts w:cs="Arial"/>
        </w:rPr>
        <w:t>pp navigation which caused the loss of saving data.</w:t>
      </w:r>
    </w:p>
    <w:p w:rsidR="00B40940" w:rsidRDefault="00B40940" w:rsidP="00A366CF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Pradeep advised to check the program timezone columns and run the search queries </w:t>
      </w:r>
    </w:p>
    <w:p w:rsidR="00B40940" w:rsidRDefault="00B40940" w:rsidP="00B40940">
      <w:pPr>
        <w:pStyle w:val="ListParagraph"/>
        <w:ind w:left="1080"/>
        <w:rPr>
          <w:rFonts w:cs="Arial"/>
        </w:rPr>
      </w:pPr>
    </w:p>
    <w:p w:rsidR="00B40940" w:rsidRDefault="00B40940" w:rsidP="00B40940">
      <w:pPr>
        <w:pStyle w:val="ListParagraph"/>
        <w:ind w:left="1080"/>
        <w:rPr>
          <w:rFonts w:cs="Arial"/>
        </w:rPr>
      </w:pPr>
      <w:r>
        <w:rPr>
          <w:rFonts w:cs="Arial"/>
        </w:rPr>
        <w:t xml:space="preserve">Binoy shared the Prod Db credentials to check it </w:t>
      </w:r>
    </w:p>
    <w:p w:rsidR="00A366CF" w:rsidRDefault="00A366CF" w:rsidP="00A366CF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NFesh Prod DB Access:</w:t>
      </w:r>
    </w:p>
    <w:p w:rsidR="00D94048" w:rsidRDefault="00D94048" w:rsidP="00D94048">
      <w:pPr>
        <w:rPr>
          <w:rFonts w:cs="Arial"/>
        </w:rPr>
      </w:pPr>
    </w:p>
    <w:p w:rsidR="00D94048" w:rsidRDefault="00D94048" w:rsidP="00D94048">
      <w:pPr>
        <w:rPr>
          <w:szCs w:val="22"/>
        </w:rPr>
      </w:pPr>
      <w:r>
        <w:rPr>
          <w:rFonts w:cs="Arial"/>
        </w:rPr>
        <w:t xml:space="preserve">                          </w:t>
      </w:r>
      <w:r>
        <w:t xml:space="preserve">The Host endpoint is : </w:t>
      </w:r>
      <w:hyperlink r:id="rId8" w:tgtFrame="_blank" w:history="1">
        <w:r>
          <w:rPr>
            <w:rStyle w:val="Hyperlink"/>
          </w:rPr>
          <w:t>nfesh-rds-postgres.copyt1i9jcc2.us-east-1.rds.amazonaws.com</w:t>
        </w:r>
      </w:hyperlink>
    </w:p>
    <w:p w:rsidR="00D94048" w:rsidRDefault="00D94048" w:rsidP="00D94048">
      <w:r>
        <w:t xml:space="preserve">                          Username is reports and the password is reports</w:t>
      </w:r>
    </w:p>
    <w:p w:rsidR="00D94048" w:rsidRDefault="00D94048" w:rsidP="00D94048"/>
    <w:p w:rsidR="00D94048" w:rsidRDefault="00D94048" w:rsidP="00D94048">
      <w:pPr>
        <w:jc w:val="both"/>
      </w:pPr>
      <w:r>
        <w:t xml:space="preserve">Please note that with this login, you would only be able to run select queries and won't be able to update or   delete anything in the </w:t>
      </w:r>
      <w:r w:rsidR="00B40940">
        <w:t>database. Yet</w:t>
      </w:r>
      <w:r>
        <w:t xml:space="preserve">, I would say, be extra careful </w:t>
      </w:r>
      <w:r>
        <w:rPr>
          <w:b/>
          <w:bCs/>
          <w:u w:val="single"/>
        </w:rPr>
        <w:t>NOT</w:t>
      </w:r>
      <w:r>
        <w:t xml:space="preserve"> to try to execute any update or delete statements in the Production environment</w:t>
      </w:r>
    </w:p>
    <w:p w:rsidR="00D94048" w:rsidRDefault="00D94048" w:rsidP="00A366CF">
      <w:pPr>
        <w:pStyle w:val="ListParagraph"/>
        <w:ind w:left="1080"/>
        <w:rPr>
          <w:rFonts w:cs="Arial"/>
        </w:rPr>
      </w:pPr>
    </w:p>
    <w:p w:rsidR="00A366CF" w:rsidRDefault="00A366CF" w:rsidP="00A366CF">
      <w:pPr>
        <w:pStyle w:val="ListParagraph"/>
        <w:ind w:left="1080"/>
        <w:rPr>
          <w:rFonts w:cs="Arial"/>
        </w:rPr>
      </w:pPr>
      <w:r>
        <w:rPr>
          <w:noProof/>
        </w:rPr>
        <w:drawing>
          <wp:inline distT="0" distB="0" distL="0" distR="0" wp14:anchorId="04584A64" wp14:editId="5DA9E332">
            <wp:extent cx="4520588" cy="3922846"/>
            <wp:effectExtent l="0" t="0" r="0" b="1905"/>
            <wp:docPr id="1" name="Picture 1" descr="Inline images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line images 1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23" cy="3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3E" w:rsidRDefault="0001783E" w:rsidP="00A366CF">
      <w:pPr>
        <w:pStyle w:val="ListParagraph"/>
        <w:ind w:left="1080"/>
        <w:rPr>
          <w:rFonts w:cs="Arial"/>
        </w:rPr>
      </w:pPr>
    </w:p>
    <w:p w:rsidR="0001783E" w:rsidRDefault="0001783E" w:rsidP="00A366CF">
      <w:pPr>
        <w:pStyle w:val="ListParagraph"/>
        <w:ind w:left="1080"/>
        <w:rPr>
          <w:rFonts w:cs="Arial"/>
        </w:rPr>
      </w:pPr>
    </w:p>
    <w:p w:rsidR="0001783E" w:rsidRPr="00B40940" w:rsidRDefault="0001783E" w:rsidP="00B40940">
      <w:pPr>
        <w:rPr>
          <w:rFonts w:cs="Arial"/>
        </w:rPr>
      </w:pPr>
    </w:p>
    <w:p w:rsidR="0001783E" w:rsidRDefault="0001783E" w:rsidP="00A366CF">
      <w:pPr>
        <w:pStyle w:val="ListParagraph"/>
        <w:ind w:left="1080"/>
        <w:rPr>
          <w:rFonts w:cs="Arial"/>
        </w:rPr>
      </w:pPr>
    </w:p>
    <w:p w:rsidR="0001783E" w:rsidRDefault="0001783E" w:rsidP="00A366CF">
      <w:pPr>
        <w:pStyle w:val="ListParagraph"/>
        <w:ind w:left="1080"/>
        <w:rPr>
          <w:rFonts w:cs="Arial"/>
        </w:rPr>
      </w:pPr>
      <w:r>
        <w:rPr>
          <w:rFonts w:cs="Arial"/>
        </w:rPr>
        <w:t xml:space="preserve">Db access for Dev DB </w:t>
      </w:r>
    </w:p>
    <w:p w:rsidR="0001783E" w:rsidRDefault="00121B80" w:rsidP="0001783E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121B80" w:rsidRPr="00B40940" w:rsidRDefault="00121B80" w:rsidP="00121B80">
      <w:pPr>
        <w:rPr>
          <w:rFonts w:ascii="Calibri" w:hAnsi="Calibri" w:cs="Calibri"/>
          <w:sz w:val="22"/>
        </w:rPr>
      </w:pPr>
      <w:r w:rsidRPr="00B40940">
        <w:rPr>
          <w:rFonts w:cs="Arial"/>
          <w:sz w:val="22"/>
        </w:rPr>
        <w:tab/>
      </w:r>
      <w:r w:rsidRPr="00B40940">
        <w:rPr>
          <w:rFonts w:cs="Arial"/>
          <w:sz w:val="22"/>
        </w:rPr>
        <w:tab/>
      </w:r>
      <w:r w:rsidRPr="00B40940">
        <w:rPr>
          <w:rFonts w:cs="Arial"/>
          <w:sz w:val="22"/>
        </w:rPr>
        <w:tab/>
        <w:t>Host:</w:t>
      </w:r>
      <w:r w:rsidRPr="00B40940">
        <w:rPr>
          <w:rFonts w:ascii="Calibri" w:hAnsi="Calibri" w:cs="Calibri"/>
          <w:sz w:val="22"/>
        </w:rPr>
        <w:t xml:space="preserve"> nfeshdevdb.copyt1i9jcc2.us-east-1.rds.amazonaws.com:5432</w:t>
      </w:r>
    </w:p>
    <w:p w:rsidR="00121B80" w:rsidRDefault="00121B80" w:rsidP="00121B80">
      <w:pPr>
        <w:rPr>
          <w:rFonts w:ascii="Calibri" w:hAnsi="Calibri" w:cs="Calibri"/>
          <w:sz w:val="22"/>
        </w:rPr>
      </w:pPr>
      <w:r w:rsidRPr="00B40940">
        <w:rPr>
          <w:rFonts w:ascii="Calibri" w:hAnsi="Calibri" w:cs="Calibri"/>
          <w:sz w:val="22"/>
        </w:rPr>
        <w:tab/>
      </w:r>
      <w:r w:rsidRPr="00B40940">
        <w:rPr>
          <w:rFonts w:ascii="Calibri" w:hAnsi="Calibri" w:cs="Calibri"/>
          <w:sz w:val="22"/>
        </w:rPr>
        <w:tab/>
      </w:r>
      <w:r w:rsidRPr="00B40940">
        <w:rPr>
          <w:rFonts w:ascii="Calibri" w:hAnsi="Calibri" w:cs="Calibri"/>
          <w:sz w:val="22"/>
        </w:rPr>
        <w:tab/>
        <w:t xml:space="preserve">Username:postgres, </w:t>
      </w:r>
      <w:r w:rsidR="00B40940" w:rsidRPr="00B40940">
        <w:rPr>
          <w:rFonts w:ascii="Calibri" w:hAnsi="Calibri" w:cs="Calibri"/>
          <w:sz w:val="22"/>
        </w:rPr>
        <w:t>Password: apassword</w:t>
      </w:r>
    </w:p>
    <w:p w:rsidR="00691D71" w:rsidRDefault="00691D71" w:rsidP="00121B80">
      <w:pPr>
        <w:rPr>
          <w:rFonts w:ascii="Calibri" w:hAnsi="Calibri" w:cs="Calibri"/>
          <w:sz w:val="22"/>
        </w:rPr>
      </w:pPr>
    </w:p>
    <w:p w:rsidR="00691D71" w:rsidRDefault="00691D71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ab/>
        <w:t xml:space="preserve">Pem file for </w:t>
      </w:r>
      <w:r w:rsidR="007A1F31">
        <w:rPr>
          <w:rFonts w:ascii="Calibri" w:hAnsi="Calibri" w:cs="Calibri"/>
          <w:sz w:val="22"/>
        </w:rPr>
        <w:t>Prod/</w:t>
      </w:r>
      <w:r>
        <w:rPr>
          <w:rFonts w:ascii="Calibri" w:hAnsi="Calibri" w:cs="Calibri"/>
          <w:sz w:val="22"/>
        </w:rPr>
        <w:t xml:space="preserve">Dev Server: </w:t>
      </w:r>
      <w:r>
        <w:rPr>
          <w:rFonts w:ascii="Calibri" w:hAnsi="Calibri" w:cs="Calibri"/>
          <w:sz w:val="22"/>
        </w:rPr>
        <w:object w:dxaOrig="211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5pt;height:40.65pt" o:ole="">
            <v:imagedata r:id="rId11" o:title=""/>
          </v:shape>
          <o:OLEObject Type="Embed" ProgID="Package" ShapeID="_x0000_i1025" DrawAspect="Content" ObjectID="_1565707300" r:id="rId12"/>
        </w:object>
      </w:r>
    </w:p>
    <w:p w:rsidR="005C016C" w:rsidRDefault="007A1F31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  <w:r w:rsidR="00342649">
        <w:rPr>
          <w:rFonts w:ascii="Calibri" w:hAnsi="Calibri" w:cs="Calibri"/>
          <w:sz w:val="22"/>
        </w:rPr>
        <w:t xml:space="preserve">Dev </w:t>
      </w:r>
      <w:r>
        <w:rPr>
          <w:rFonts w:ascii="Calibri" w:hAnsi="Calibri" w:cs="Calibri"/>
          <w:sz w:val="22"/>
        </w:rPr>
        <w:t xml:space="preserve">Remote host: </w:t>
      </w:r>
      <w:r w:rsidRPr="007A1F31">
        <w:rPr>
          <w:rFonts w:ascii="Calibri" w:hAnsi="Calibri" w:cs="Calibri"/>
          <w:sz w:val="22"/>
        </w:rPr>
        <w:t>34.193.165.33</w:t>
      </w:r>
      <w:r w:rsidR="005C016C">
        <w:rPr>
          <w:rFonts w:ascii="Calibri" w:hAnsi="Calibri" w:cs="Calibri"/>
          <w:sz w:val="22"/>
        </w:rPr>
        <w:t>, Prod</w:t>
      </w:r>
      <w:r w:rsidR="00342649">
        <w:rPr>
          <w:rFonts w:ascii="Calibri" w:hAnsi="Calibri" w:cs="Calibri"/>
          <w:sz w:val="22"/>
        </w:rPr>
        <w:t xml:space="preserve"> remote host: </w:t>
      </w:r>
      <w:r w:rsidR="005C016C" w:rsidRPr="005C016C">
        <w:rPr>
          <w:rFonts w:ascii="Calibri" w:hAnsi="Calibri" w:cs="Calibri"/>
          <w:sz w:val="22"/>
        </w:rPr>
        <w:t>52.71.162.79</w:t>
      </w:r>
      <w:r w:rsidR="005C016C">
        <w:rPr>
          <w:rFonts w:ascii="Calibri" w:hAnsi="Calibri" w:cs="Calibri"/>
          <w:sz w:val="22"/>
        </w:rPr>
        <w:t xml:space="preserve"> </w:t>
      </w:r>
    </w:p>
    <w:p w:rsidR="007A1F31" w:rsidRDefault="005C016C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ab/>
      </w:r>
      <w:r w:rsidR="007A1F31">
        <w:rPr>
          <w:rFonts w:ascii="Calibri" w:hAnsi="Calibri" w:cs="Calibri"/>
          <w:sz w:val="22"/>
        </w:rPr>
        <w:t>username: ubuntu, port:22, use perm file as private key</w:t>
      </w:r>
    </w:p>
    <w:p w:rsidR="00D40BEB" w:rsidRDefault="00D40BEB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</w:p>
    <w:p w:rsidR="00D40BEB" w:rsidRDefault="00D40BEB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  <w:t>Nfesh-Dev-site: .193.165.33:8080/WhatAWaste  username: admin, Password: admin</w:t>
      </w:r>
    </w:p>
    <w:p w:rsidR="007A1F31" w:rsidRPr="00B40940" w:rsidRDefault="007A1F31" w:rsidP="00121B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ab/>
      </w:r>
    </w:p>
    <w:p w:rsidR="00121B80" w:rsidRDefault="00121B80" w:rsidP="00121B80">
      <w:pPr>
        <w:rPr>
          <w:rFonts w:ascii="Calibri" w:hAnsi="Calibri" w:cs="Calibri"/>
          <w:szCs w:val="22"/>
        </w:rPr>
      </w:pPr>
      <w:r>
        <w:rPr>
          <w:rFonts w:ascii="Calibri" w:hAnsi="Calibri" w:cs="Calibri"/>
        </w:rPr>
        <w:tab/>
      </w:r>
    </w:p>
    <w:p w:rsidR="00121B80" w:rsidRPr="00B40940" w:rsidRDefault="00121B80" w:rsidP="00B4094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Info from Pradeep the program time zones where showing as null and not updated automatically by the code. Which might cause the error</w:t>
      </w:r>
      <w:r w:rsidR="00B40940">
        <w:rPr>
          <w:rFonts w:cs="Arial"/>
        </w:rPr>
        <w:t>.</w:t>
      </w:r>
    </w:p>
    <w:p w:rsidR="00121B80" w:rsidRPr="00121B80" w:rsidRDefault="00121B80" w:rsidP="00121B80">
      <w:pPr>
        <w:pStyle w:val="ListParagraph"/>
        <w:ind w:left="1080"/>
        <w:rPr>
          <w:rFonts w:cs="Arial"/>
        </w:rPr>
      </w:pPr>
    </w:p>
    <w:p w:rsidR="00700C0D" w:rsidRDefault="00121B80" w:rsidP="00121B8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Pradeep has told me to create a new program in DEV Environment and check the program time zone columns value</w:t>
      </w:r>
    </w:p>
    <w:p w:rsidR="00121B80" w:rsidRDefault="00121B80" w:rsidP="00121B80">
      <w:pPr>
        <w:rPr>
          <w:rFonts w:cs="Arial"/>
        </w:rPr>
      </w:pPr>
    </w:p>
    <w:p w:rsidR="00121B80" w:rsidRDefault="00121B80" w:rsidP="00121B8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Priyank was able to create the new program as told by Pradeep and found the database value of program time zone column is “null” </w:t>
      </w:r>
    </w:p>
    <w:p w:rsidR="00121B80" w:rsidRPr="00121B80" w:rsidRDefault="00121B80" w:rsidP="00121B80">
      <w:pPr>
        <w:pStyle w:val="ListParagraph"/>
        <w:rPr>
          <w:rFonts w:cs="Arial"/>
        </w:rPr>
      </w:pPr>
    </w:p>
    <w:p w:rsidR="00121B80" w:rsidRDefault="00B40940" w:rsidP="00121B80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Cause: </w:t>
      </w:r>
      <w:r w:rsidR="00121B80">
        <w:rPr>
          <w:rFonts w:cs="Arial"/>
        </w:rPr>
        <w:t>Hence the exact issue is still unknown but we came to know that the code failed to update the timezone column which failed to save the menus created</w:t>
      </w:r>
    </w:p>
    <w:p w:rsidR="00121B80" w:rsidRPr="00121B80" w:rsidRDefault="00121B80" w:rsidP="00121B80">
      <w:pPr>
        <w:pStyle w:val="ListParagraph"/>
        <w:rPr>
          <w:rFonts w:cs="Arial"/>
        </w:rPr>
      </w:pPr>
    </w:p>
    <w:p w:rsidR="00692ECA" w:rsidRDefault="00121B80" w:rsidP="00692ECA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Solution: for now, Pradeep informed that He has updated it manually the time zone columns and looking into the code and </w:t>
      </w:r>
      <w:r w:rsidR="00B40940">
        <w:rPr>
          <w:rFonts w:cs="Arial"/>
        </w:rPr>
        <w:t>will update on it.</w:t>
      </w:r>
    </w:p>
    <w:p w:rsidR="00692ECA" w:rsidRPr="00692ECA" w:rsidRDefault="00692ECA" w:rsidP="00692ECA">
      <w:pPr>
        <w:pStyle w:val="ListParagraph"/>
        <w:rPr>
          <w:rFonts w:cs="Arial"/>
        </w:rPr>
      </w:pPr>
    </w:p>
    <w:p w:rsidR="00692ECA" w:rsidRDefault="00692ECA" w:rsidP="00692ECA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Pradeep made correction to program time zone columns and deployed new war file in dev and asked Priyank to test it.</w:t>
      </w:r>
    </w:p>
    <w:p w:rsidR="00DA5CFB" w:rsidRPr="00DA5CFB" w:rsidRDefault="00DA5CFB" w:rsidP="00DA5CFB">
      <w:pPr>
        <w:pStyle w:val="ListParagraph"/>
        <w:rPr>
          <w:rFonts w:cs="Arial"/>
        </w:rPr>
      </w:pPr>
    </w:p>
    <w:p w:rsidR="00DA5CFB" w:rsidRPr="00692ECA" w:rsidRDefault="00DA5CFB" w:rsidP="00692ECA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/>
        </w:rPr>
        <w:t>Priyank tested</w:t>
      </w:r>
      <w:r w:rsidR="00D07F46">
        <w:rPr>
          <w:rFonts w:cs="Arial"/>
        </w:rPr>
        <w:t xml:space="preserve"> and shard the result to pradeep</w:t>
      </w:r>
      <w:bookmarkStart w:id="0" w:name="_GoBack"/>
      <w:bookmarkEnd w:id="0"/>
    </w:p>
    <w:p w:rsidR="00700C0D" w:rsidRDefault="00A366CF">
      <w:pPr>
        <w:rPr>
          <w:rFonts w:cs="Arial"/>
        </w:rPr>
      </w:pPr>
      <w:r>
        <w:rPr>
          <w:rFonts w:cs="Arial"/>
        </w:rPr>
        <w:t xml:space="preserve">               </w:t>
      </w:r>
    </w:p>
    <w:sectPr w:rsidR="00700C0D" w:rsidSect="00FA2657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2B0" w:rsidRDefault="00D862B0" w:rsidP="00700C0D">
      <w:r>
        <w:separator/>
      </w:r>
    </w:p>
  </w:endnote>
  <w:endnote w:type="continuationSeparator" w:id="0">
    <w:p w:rsidR="00D862B0" w:rsidRDefault="00D862B0" w:rsidP="00700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2B0" w:rsidRDefault="00D862B0" w:rsidP="00700C0D">
      <w:r>
        <w:separator/>
      </w:r>
    </w:p>
  </w:footnote>
  <w:footnote w:type="continuationSeparator" w:id="0">
    <w:p w:rsidR="00D862B0" w:rsidRDefault="00D862B0" w:rsidP="00700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C0D" w:rsidRPr="008E26A3" w:rsidRDefault="00F26BBB" w:rsidP="00700C0D">
    <w:pPr>
      <w:pStyle w:val="Title"/>
      <w:jc w:val="left"/>
    </w:pPr>
    <w:r>
      <w:rPr>
        <w:noProof/>
      </w:rPr>
      <w:drawing>
        <wp:inline distT="0" distB="0" distL="0" distR="0" wp14:anchorId="46DEDFA6" wp14:editId="6F36B9B2">
          <wp:extent cx="1600200" cy="7132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g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713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 w:rsidR="001030CD">
      <w:t>Awareness Document</w:t>
    </w:r>
  </w:p>
  <w:p w:rsidR="00700C0D" w:rsidRPr="00700C0D" w:rsidRDefault="00700C0D" w:rsidP="00700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CA57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06E3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58F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6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5C0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EC6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A8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E4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B6B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97621"/>
    <w:multiLevelType w:val="hybridMultilevel"/>
    <w:tmpl w:val="BF584526"/>
    <w:lvl w:ilvl="0" w:tplc="E006C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3E5111"/>
    <w:multiLevelType w:val="hybridMultilevel"/>
    <w:tmpl w:val="39C254A6"/>
    <w:lvl w:ilvl="0" w:tplc="E91A2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0D"/>
    <w:rsid w:val="0001783E"/>
    <w:rsid w:val="000269F6"/>
    <w:rsid w:val="000E10F6"/>
    <w:rsid w:val="001030CD"/>
    <w:rsid w:val="00121B80"/>
    <w:rsid w:val="00162409"/>
    <w:rsid w:val="00266F6B"/>
    <w:rsid w:val="00342649"/>
    <w:rsid w:val="003F2B1A"/>
    <w:rsid w:val="003F5110"/>
    <w:rsid w:val="00506E0B"/>
    <w:rsid w:val="005C016C"/>
    <w:rsid w:val="00691D71"/>
    <w:rsid w:val="00692ECA"/>
    <w:rsid w:val="00700C0D"/>
    <w:rsid w:val="007A1F31"/>
    <w:rsid w:val="008E26A3"/>
    <w:rsid w:val="00A366CF"/>
    <w:rsid w:val="00AE793E"/>
    <w:rsid w:val="00B40940"/>
    <w:rsid w:val="00D07F46"/>
    <w:rsid w:val="00D40BEB"/>
    <w:rsid w:val="00D862B0"/>
    <w:rsid w:val="00D9037F"/>
    <w:rsid w:val="00D94048"/>
    <w:rsid w:val="00DA5CFB"/>
    <w:rsid w:val="00E91D34"/>
    <w:rsid w:val="00E93B9F"/>
    <w:rsid w:val="00F26BBB"/>
    <w:rsid w:val="00FA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D83F4"/>
  <w15:docId w15:val="{7535DA94-F5EE-4C1C-902D-33E1D8B9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Header">
    <w:name w:val="header"/>
    <w:basedOn w:val="Normal"/>
    <w:link w:val="HeaderChar"/>
    <w:uiPriority w:val="99"/>
    <w:unhideWhenUsed/>
    <w:rsid w:val="00700C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C0D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700C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C0D"/>
    <w:rPr>
      <w:rFonts w:asciiTheme="minorHAnsi" w:hAnsiTheme="minorHAnsi"/>
      <w:szCs w:val="24"/>
    </w:rPr>
  </w:style>
  <w:style w:type="paragraph" w:styleId="ListParagraph">
    <w:name w:val="List Paragraph"/>
    <w:basedOn w:val="Normal"/>
    <w:uiPriority w:val="34"/>
    <w:qFormat/>
    <w:rsid w:val="00A366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4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fesh-rds-postgres.copyt1i9jcc2.us-east-1.rds.amazonaws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cid:ii_15dedb7c2d033be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ime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549B304-5FB6-4415-B653-B51B2B77C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 sheet.dotx</Template>
  <TotalTime>1491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priyank ambati</dc:creator>
  <cp:keywords/>
  <cp:lastModifiedBy>Priyank Ambati</cp:lastModifiedBy>
  <cp:revision>6</cp:revision>
  <dcterms:created xsi:type="dcterms:W3CDTF">2017-08-23T22:17:00Z</dcterms:created>
  <dcterms:modified xsi:type="dcterms:W3CDTF">2017-08-31T21:55:00Z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